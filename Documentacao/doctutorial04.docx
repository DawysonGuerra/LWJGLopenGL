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99" w:rsidRDefault="009457DE">
      <w:pPr>
        <w:pStyle w:val="Standard"/>
        <w:jc w:val="center"/>
        <w:rPr>
          <w:b/>
          <w:sz w:val="32"/>
        </w:rPr>
      </w:pPr>
      <w:r>
        <w:rPr>
          <w:b/>
          <w:sz w:val="32"/>
        </w:rPr>
        <w:t>Tutorial 04 - Percorrendo e pilha de matrizes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  <w:jc w:val="center"/>
      </w:pPr>
      <w:bookmarkStart w:id="0" w:name="_GoBack"/>
      <w:bookmarkEnd w:id="0"/>
      <w:r>
        <w:rPr>
          <w:noProof/>
          <w:lang w:eastAsia="pt-BR" w:bidi="ar-SA"/>
        </w:rPr>
        <w:drawing>
          <wp:inline distT="0" distB="0" distL="0" distR="0">
            <wp:extent cx="3047996" cy="2286000"/>
            <wp:effectExtent l="0" t="0" r="4" b="0"/>
            <wp:docPr id="1" name="Picture 1" descr="C:\Users\dawyson guerra\AppData\Local\Microsoft\Windows\INetCache\Content.Word\preview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996" cy="228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Em muitos, se não a maioria dos jogos, os ambientes de jogo são maiores do que uma tela. Aqui vamos aprender a percorrer grandes </w:t>
      </w:r>
      <w:r>
        <w:t>ambientes.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Ao lidar com grandes ambientes, você precisa de algum tipo de câmera para definir a área que você está fazendo. Aqui vamos salvar as transformações para a matriz modelview para fazer isso.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Neste tutorial, vamos aplicar transformação de trans</w:t>
      </w:r>
      <w:r>
        <w:t>lação para a matriz modelview para percorrer o ambiente. Desta vez, no entanto, ao invés de chamar glLoadIdentity () e glOrtho () todas as vezes que fizemos no tutorial Matrizes e Colorir Polígonos, vamos empurrar uma cópia da matriz inicial do modelo perc</w:t>
      </w:r>
      <w:r>
        <w:t>orrendo para a posição da câmera na pilha para salvá-la para quando precisarmos aplicar transformações nela.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249558</wp:posOffset>
                </wp:positionV>
                <wp:extent cx="6047741" cy="1403988"/>
                <wp:effectExtent l="0" t="0" r="10159" b="24762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741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float gCameraX = 0.f, gCameraY = 0.f;</w:t>
                            </w:r>
                          </w:p>
                          <w:p w:rsidR="00792999" w:rsidRDefault="00792999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5pt;margin-top:19.65pt;width:476.2pt;height:110.5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" fillcolor="#9dc3e6" strokeweight=".26467mm">
                <v:textbox style="mso-fit-shape-to-text:t">
                  <w:txbxContent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float gCameraX = 0.f, gCameraY = 0.f;</w:t>
                      </w:r>
                    </w:p>
                    <w:p w:rsidR="00792999" w:rsidRDefault="00792999"/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No começo do código definimos coordenadas x / y para a nossa câmera. A função initGL() é praticamente</w:t>
      </w:r>
      <w:r>
        <w:t xml:space="preserve"> a mesma, só agora há uma chamada para glPushMatrix().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Uma vez que as transformações geométricas no espaço são representadas por matrizes, o uso de uma pilha de matrizes de transformação ajuda a lembrar a seqüência de transformações realizadas. No OpenGL,</w:t>
      </w:r>
      <w:r>
        <w:t xml:space="preserve"> esta facilidade é provida pelas funções glPushMatrix(), que insere a matriz de transformação corrente na pilha, e glPopMatrix(), que retira a matriz do topo da pilha e torna esta última a matriz de transformação corrente.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rPr>
          <w:noProof/>
          <w:lang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259717</wp:posOffset>
                </wp:positionV>
                <wp:extent cx="6096003" cy="1403988"/>
                <wp:effectExtent l="0" t="0" r="19047" b="24762"/>
                <wp:wrapSquare wrapText="bothSides"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3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//Tire a matriz guardada da p</w:t>
                            </w:r>
                            <w:r>
                              <w:rPr>
                                <w:b/>
                              </w:rPr>
                              <w:t>ilha e reseta ela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glMatrixMode( GL_MODELVIEW );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glPopMatrix();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glLoadIdentity();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//Move a camera para a posição indicada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glTranslatef( -gCameraX, -gCameraY, 0.f );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//Salva novamente a matriz padrão com a mudança de translação na câmera</w:t>
                            </w:r>
                          </w:p>
                          <w:p w:rsidR="00792999" w:rsidRDefault="009457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glPushMatrix();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428.8pt;margin-top:20.45pt;width:480pt;height:110.5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" fillcolor="#9dc3e6" strokeweight=".26467mm">
                <v:textbox style="mso-fit-shape-to-text:t">
                  <w:txbxContent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//Tire a matriz guardada da p</w:t>
                      </w:r>
                      <w:r>
                        <w:rPr>
                          <w:b/>
                        </w:rPr>
                        <w:t>ilha e reseta ela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glMatrixMode( GL_MODELVIEW );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glPopMatrix();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glLoadIdentity();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//Move a camera para a posição indicada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glTranslatef( -gCameraX, -gCameraY, 0.f );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//Salva novamente a matriz padrão com a mudança de translação na câmera</w:t>
                      </w:r>
                    </w:p>
                    <w:p w:rsidR="00792999" w:rsidRDefault="009457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glPushMatrix();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De</w:t>
      </w:r>
      <w:r>
        <w:t>sde que mudamos a posição da câmera quando o usuário pressionou uma tecla, precisamos mudar nossa matriz de câmera padrão.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Primeiro, removemos a antiga matriz padrão fora da pilha para a matriz atual com glPopMatrix(). Em seguida, carregamos a matriz de i</w:t>
      </w:r>
      <w:r>
        <w:t>dentidade na matriz atual de modelview. Depois disso, traduzimos a matriz de modelview pelos deslocamentos da câmera, de modo que tudo se tornará relativo à câmera.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Como removemos a matriz padrão da pilha, precisamos colocar a nossa nova na parte superio</w:t>
      </w:r>
      <w:r>
        <w:t>r da pilha para que possamos guardá-la para mais tarde</w:t>
      </w:r>
    </w:p>
    <w:p w:rsidR="00792999" w:rsidRDefault="009457DE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6029325" cy="1403988"/>
                <wp:effectExtent l="0" t="0" r="28575" b="24762"/>
                <wp:wrapSquare wrapText="bothSides"/>
                <wp:docPr id="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//Limpa as cores do buffer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 glClear(GL_COLOR_BUFFER_BIT);          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 //Inicializa a Matriz Modelview e carrega a matriz que salvamos com a translação da câmera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</w:t>
                            </w:r>
                            <w:r>
                              <w:rPr>
                                <w:b/>
                              </w:rPr>
                              <w:t xml:space="preserve">           glMatrixMode( GL_MODELVIEW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 glPopMatrix();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 //Salva a matriz padrão novamente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            glPushMatrix();</w:t>
                            </w:r>
                          </w:p>
                          <w:p w:rsidR="00792999" w:rsidRDefault="00792999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423.55pt;margin-top:20.7pt;width:474.75pt;height:110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" fillcolor="#9dc3e6" strokeweight=".26467mm">
                <v:textbox style="mso-fit-shape-to-text:t">
                  <w:txbxContent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//Limpa as cores do buffer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 glClear(GL_COLOR_BUFFER_BIT);          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 //Inicializa a Matriz Modelview e carrega a matriz que salvamos com a translação da câmera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</w:t>
                      </w:r>
                      <w:r>
                        <w:rPr>
                          <w:b/>
                        </w:rPr>
                        <w:t xml:space="preserve">           glMatrixMode( GL_MODELVIEW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 glPopMatrix();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 //Salva a matriz padrão novamente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            glPushMatrix();</w:t>
                      </w:r>
                    </w:p>
                    <w:p w:rsidR="00792999" w:rsidRDefault="00792999"/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Em vez de usar glLoadIdentity() para redefinir a matriz de modelview, usaremos glPopMatrix() par</w:t>
      </w:r>
      <w:r>
        <w:t>a carregar a matriz que guardamos com a translação da câmera. Como precisamos dessa matriz de modelview padrão no próximo quadro, imediatamente o empurramos para a pilha para salvá-lo para mais tarde.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Agora que a matriz modelview torna tudo relativo à câ</w:t>
      </w:r>
      <w:r>
        <w:t>mera, podemos começar a renderizar nossa geometria</w:t>
      </w:r>
    </w:p>
    <w:p w:rsidR="00792999" w:rsidRDefault="009457DE">
      <w:pPr>
        <w:pStyle w:val="Standard"/>
      </w:pPr>
      <w:r>
        <w:rPr>
          <w:noProof/>
          <w:lang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220983</wp:posOffset>
                </wp:positionV>
                <wp:extent cx="6076316" cy="1403988"/>
                <wp:effectExtent l="0" t="0" r="19684" b="24762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6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if( glfwGetKey(win, GLFW_KEY_W) == GL_TRUE ){  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 gCameraY -= 0.5f;        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       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}else if( glfwGetKey(win, GLFW_KEY_S) == GL_TRUE ){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 gCameraY += 0.5f;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  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}else if( glfwGetKey(win, GLFW_KEY_A) == GL_TRUE ){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 gCameraX -= 0.5f;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     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}else if( glfwGetKey(win, GLFW_KEY_D) == GL_TRUE ){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 gCameraX += 0.5f;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}</w:t>
                            </w:r>
                          </w:p>
                          <w:p w:rsidR="00792999" w:rsidRDefault="00792999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0;margin-top:17.4pt;width:478.45pt;height:110.5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" fillcolor="#9dc3e6" strokeweight=".26467mm">
                <v:textbox style="mso-fit-shape-to-text:t">
                  <w:txbxContent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if( glfwGetKey(win, GLFW_KEY_W) == GL_TRUE ){  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 gCameraY -= 0.5f;        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          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}else if( glfwGetKey(win, GLFW_KEY_S) == GL_TRUE ){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 gCameraY += 0.5f;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     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  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}else if( glfwGetKey(win, GLFW_KEY_A) == GL_TRUE ){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 gCameraX -= 0.5f;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        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}else if( glfwGetKey(win, GLFW_KEY_D) == GL_TRUE ){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 gCameraX += 0.5f;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}</w:t>
                      </w:r>
                    </w:p>
                    <w:p w:rsidR="00792999" w:rsidRDefault="00792999"/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Move de posição de </w:t>
      </w:r>
      <w:r>
        <w:t>renderização da câmera quando o usuário pressiona w/a/s/d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rPr>
          <w:noProof/>
          <w:lang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281936</wp:posOffset>
                </wp:positionV>
                <wp:extent cx="6096003" cy="1403988"/>
                <wp:effectExtent l="0" t="0" r="19047" b="24762"/>
                <wp:wrapSquare wrapText="bothSides"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3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//Move para o centro da tela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glTranslatef( SCREEN_WIDTH / 2.f, SCREEN_HEIGHT / 2.f,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         </w:t>
                            </w: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//Quadrado vermelho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glBegin( GL_QUADS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           glColor3f( 1.f, 0.f,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 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                glVertex2f(  SCREEN_WIDTH / 4.f,  SCREEN_HEIGHT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glEnd();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//Move para a direita da tela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glTranslatef( SCREEN_WIDTH, 0.f,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//Quadrado verde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glBegin( G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L_QUADS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glColor3f( 0.f, 1.f,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 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 SCREEN_WIDTH / 4.f,  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glEnd();</w:t>
                            </w:r>
                          </w:p>
                          <w:p w:rsidR="00792999" w:rsidRDefault="0079299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/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428.8pt;margin-top:22.2pt;width:480pt;height:110.5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" fillcolor="#9dc3e6" strokeweight=".26467mm">
                <v:textbox style="mso-fit-shape-to-text:t">
                  <w:txbxContent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//Move para o centro da tela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glTranslatef( SCREEN_WIDTH / 2.f, SCREEN_HEIGHT / 2.f,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         </w:t>
                      </w: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//Quadrado vermelho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glBegin( GL_QUADS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              glColor3f( 1.f, 0.f,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 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                glVertex2f(  SCREEN_WIDTH / 4.f,  SCREEN_HEIGHT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glEnd();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//Move para a direita da tela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glTranslatef( SCREEN_WIDTH, 0.f,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//Quadrado verde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glBegin( G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L_QUADS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glColor3f( 0.f, 1.f,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 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 SCREEN_WIDTH / 4.f,  S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glEnd();</w:t>
                      </w:r>
                    </w:p>
                    <w:p w:rsidR="00792999" w:rsidRDefault="00792999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/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rPr>
          <w:noProof/>
          <w:lang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184781</wp:posOffset>
                </wp:positionV>
                <wp:extent cx="6096003" cy="1403988"/>
                <wp:effectExtent l="0" t="0" r="19047" b="24762"/>
                <wp:wrapSquare wrapText="bothSides"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3" cy="1403988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//Move para a parte inferior direita da tela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glTranslatef( 0.f, SCREEN_HEIGHT,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//Quadrado azul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glBegin( GL_QUADS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glColor3f( 0.f, 0.f, 1.f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 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glVertex2f(  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glEnd();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//Move a tela para baixo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glTranslatef( -SCREEN_WIDTH, 0.f,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//Quadrado amarelo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glBegin( GL_QUADS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glColor3f( 1.f, 1.f, 0.f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 SCREEN_WIDTH / 4.f, -SCREEN_HEIGHT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              glVertex2f(  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    glVertex2f( -SCREEN_WIDTH / 4.f,  SCREEN_HEIGHT / 4.f );</w:t>
                            </w:r>
                          </w:p>
                          <w:p w:rsidR="00792999" w:rsidRDefault="00792999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92999" w:rsidRDefault="009457DE">
                            <w:pPr>
                              <w:pStyle w:val="Standard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            glEnd();</w:t>
                            </w:r>
                          </w:p>
                          <w:p w:rsidR="00792999" w:rsidRDefault="00792999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28.8pt;margin-top:14.55pt;width:480pt;height:110.5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" fillcolor="#9dc3e6" strokeweight=".26467mm">
                <v:textbox style="mso-fit-shape-to-text:t">
                  <w:txbxContent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//Move para a parte inferior direita da tela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glTranslatef( 0.f, SCREEN_HEIGHT,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           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//Quadrado azul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glBegin( GL_QUADS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glColor3f( 0.f, 0.f, 1.f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 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           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    glVertex2f(  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glEnd();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//Move a tela para baixo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glTranslatef( -SCREEN_WIDTH, 0.f,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   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        //Quadrado amarelo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glBegin( GL_QUADS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glColor3f( 1.f, 1.f, 0.f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 SCREEN_WIDTH / 4.f, -SCREEN_HEIGHT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              glVertex2f(  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    glVertex2f( -SCREEN_WIDTH / 4.f,  SCREEN_HEIGHT / 4.f );</w:t>
                      </w:r>
                    </w:p>
                    <w:p w:rsidR="00792999" w:rsidRDefault="00792999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792999" w:rsidRDefault="009457DE">
                      <w:pPr>
                        <w:pStyle w:val="Standard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            glEnd();</w:t>
                      </w:r>
                    </w:p>
                    <w:p w:rsidR="00792999" w:rsidRDefault="00792999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9457DE">
      <w:pPr>
        <w:pStyle w:val="Standard"/>
      </w:pPr>
      <w:r>
        <w:t xml:space="preserve">     //Precisa de 2 contextos(buffers) para trocar de um para outro, um é mostrado na </w:t>
      </w:r>
      <w:r>
        <w:t>tela, enquanto o OpenGL desenha no outro</w:t>
      </w:r>
    </w:p>
    <w:p w:rsidR="00792999" w:rsidRDefault="009457DE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389891</wp:posOffset>
                </wp:positionV>
                <wp:extent cx="6096003" cy="418466"/>
                <wp:effectExtent l="0" t="0" r="19047" b="19684"/>
                <wp:wrapSquare wrapText="bothSides"/>
                <wp:docPr id="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3" cy="418466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2999" w:rsidRDefault="009457DE">
                            <w:pPr>
                              <w:pStyle w:val="Standard"/>
                            </w:pPr>
                            <w:r>
                              <w:t>           </w:t>
                            </w:r>
                            <w:r>
                              <w:rPr>
                                <w:b/>
                              </w:rPr>
                              <w:t>glfwSwapBuffers(win);</w:t>
                            </w:r>
                          </w:p>
                          <w:p w:rsidR="00792999" w:rsidRDefault="00792999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428.8pt;margin-top:30.7pt;width:480pt;height:32.9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" fillcolor="#9dc3e6" strokeweight=".26467mm">
                <v:textbox>
                  <w:txbxContent>
                    <w:p w:rsidR="00792999" w:rsidRDefault="009457DE">
                      <w:pPr>
                        <w:pStyle w:val="Standard"/>
                      </w:pPr>
                      <w:r>
                        <w:t>           </w:t>
                      </w:r>
                      <w:r>
                        <w:rPr>
                          <w:b/>
                        </w:rPr>
                        <w:t>glfwSwapBuffers(win);</w:t>
                      </w:r>
                    </w:p>
                    <w:p w:rsidR="00792999" w:rsidRDefault="00792999"/>
                  </w:txbxContent>
                </v:textbox>
                <w10:wrap type="square" anchorx="margin"/>
              </v:shape>
            </w:pict>
          </mc:Fallback>
        </mc:AlternateConten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Renderizamos uma cena duas vezes a largura / altura da tela. Nossa geometria nunca muda de posição, apenas a câmera muda por toda parte do exemplo.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--------------- </w:t>
      </w:r>
      <w:r>
        <w:t>Código --------------- 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import static org.lwjgl.glfw.GLFW.*;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import static org.lwjgl.opengl.GL11.*;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import org.lwjgl.glfw.GLFWKeyCallback;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import org.lwjgl.opengl.GL;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import input.Input;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public class Tutorial04 {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final int SCREEN_WIDTH = 640;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final int SCREEN_HEIGHT = 480;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float gCameraX = 0.f, gCameraY = 0.f;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private GLFWKeyCallback keyCallback;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public Tutorial04()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        if (!glfwInit())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System.err.println("Falha ao inicializar GLFW!");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System.exit(1);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}</w:t>
      </w:r>
    </w:p>
    <w:p w:rsidR="00792999" w:rsidRDefault="009457DE">
      <w:pPr>
        <w:pStyle w:val="Standard"/>
      </w:pPr>
      <w:r>
        <w:t>       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long win = glfwCreateWindow(SCREEN_WIDTH, SCREEN_HEIGHT, "Window", 0, 0);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//Primeiro 0 serve para permitir que mudemos a tela para Tela cheia. (Caso queira, substituir 0 por glfwGetPrimaryMonitor()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glfwShowWin</w:t>
      </w:r>
      <w:r>
        <w:t>dow(win);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lastRenderedPageBreak/>
        <w:t>        glfwMakeContextCurrent(win);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//Cria o contexto e permite que o open gl desenhe nele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 </w:t>
      </w:r>
    </w:p>
    <w:p w:rsidR="00792999" w:rsidRDefault="009457DE">
      <w:pPr>
        <w:pStyle w:val="Standard"/>
      </w:pPr>
      <w:r>
        <w:t>        GL.createCapabilities();</w:t>
      </w:r>
    </w:p>
    <w:p w:rsidR="00792999" w:rsidRDefault="009457DE">
      <w:pPr>
        <w:pStyle w:val="Standard"/>
      </w:pPr>
      <w:r>
        <w:t>       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initGL();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 glfwSetKeyCallback(win, keyCallback = new Input());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    </w:t>
      </w:r>
    </w:p>
    <w:p w:rsidR="00792999" w:rsidRDefault="009457DE">
      <w:pPr>
        <w:pStyle w:val="Standard"/>
      </w:pPr>
      <w:r>
        <w:t>        while (!glfwWindowShouldClose(win))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glfwPollEvents();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glClear(GL_COLOR_BUFFER_BIT);          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         </w:t>
      </w:r>
    </w:p>
    <w:p w:rsidR="00792999" w:rsidRDefault="009457DE">
      <w:pPr>
        <w:pStyle w:val="Standard"/>
      </w:pPr>
      <w:r>
        <w:t>            glMatrixMode( GL_MODELVIEW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glPopMatrix();</w:t>
      </w:r>
    </w:p>
    <w:p w:rsidR="00792999" w:rsidRDefault="009457DE">
      <w:pPr>
        <w:pStyle w:val="Standard"/>
      </w:pPr>
      <w:r>
        <w:t>           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//Sal</w:t>
      </w:r>
      <w:r>
        <w:t>va a matrix padrão novamente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glPushMatrix();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glTranslatef( SCREEN_WIDTH / 2.f, SCREEN_HEIGHT / 2.f, 0.f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</w:t>
      </w:r>
    </w:p>
    <w:p w:rsidR="00792999" w:rsidRDefault="009457DE">
      <w:pPr>
        <w:pStyle w:val="Standard"/>
      </w:pPr>
      <w:r>
        <w:t xml:space="preserve">         //Quadrado vermelho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glBegin( GL_QUADS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glColor3f( 1.f, 0.f, 0.f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</w:t>
      </w:r>
      <w:r>
        <w:t>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glEnd();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//Move para a direita da tela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lastRenderedPageBreak/>
        <w:t>            glTranslatef( SCREEN_WIDTH, 0.f, 0.f 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//Quadrado verde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glBegin( GL_QUADS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glColor3f( 0.f,</w:t>
      </w:r>
      <w:r>
        <w:t xml:space="preserve"> 1.f, 0.f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</w:t>
      </w:r>
      <w:r>
        <w:t>rtex2f( -SCREEN_WIDTH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glEnd();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//Move para a parte inferior direita da tela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glTranslatef( 0.f, SCREEN_HEIGHT, 0.f 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//Quadrado azul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glBegin( GL_QUADS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</w:t>
      </w:r>
      <w:r>
        <w:t xml:space="preserve">             glColor3f( 0.f, 0.f, 1.f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                glVertex2f(  SCREEN_WIDTH / 4.f,  SCREEN_HEIGHT / </w:t>
      </w:r>
      <w:r>
        <w:t>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glEnd();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//Move a tela para baixo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glTranslatef( -SCREEN_WIDTH, 0.f, 0.f 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lastRenderedPageBreak/>
        <w:t>            //Quadrado amarelo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            glBegin( </w:t>
      </w:r>
      <w:r>
        <w:t>GL_QUADS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glColor3f( 1.f, 1.f, 0.f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 SCREEN_WIDTH / 4.f, -SCREEN_HEIGHT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                glVertex2f(  SCREEN_WIDTH / 4.f, </w:t>
      </w:r>
      <w:r>
        <w:t>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    glVertex2f( -SCREEN_WIDTH / 4.f,  SCREEN_HEIGHT / 4.f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glEnd();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</w:t>
      </w:r>
    </w:p>
    <w:p w:rsidR="00792999" w:rsidRDefault="009457DE">
      <w:pPr>
        <w:pStyle w:val="Standard"/>
      </w:pPr>
      <w:r>
        <w:t xml:space="preserve">         //Precisa de 2 contextos(buffers) para trocar de um para outro, um é mostrado na tela, enquanto o OpenGL desenha </w:t>
      </w:r>
      <w:r>
        <w:t>no outro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glfwSwapBuffers(win);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         </w:t>
      </w:r>
    </w:p>
    <w:p w:rsidR="00792999" w:rsidRDefault="009457DE">
      <w:pPr>
        <w:pStyle w:val="Standard"/>
      </w:pPr>
      <w:r>
        <w:t>           //Move de posição de renderização da câmera quando o usuário pressiona w/a/s/d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if( glfwGetKey(win, GLFW_KEY_W) == GL_TRUE ){ 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gCameraY -= 0.5f;         </w:t>
      </w:r>
    </w:p>
    <w:p w:rsidR="00792999" w:rsidRDefault="009457DE">
      <w:pPr>
        <w:pStyle w:val="Standard"/>
      </w:pPr>
      <w:r>
        <w:t xml:space="preserve">            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}else if( glfwGetKey(win, GLFW_KEY_S) == GL_TRUE ){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gCameraY += 0.5f;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}else if( glfwGetKey(win, GLFW_KEY_A) == GL_TRUE ){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gCameraX -= 0.5f;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     </w:t>
      </w:r>
    </w:p>
    <w:p w:rsidR="00792999" w:rsidRDefault="009457DE">
      <w:pPr>
        <w:pStyle w:val="Standard"/>
      </w:pPr>
      <w:r>
        <w:t>            }else if( glfwGetKey(win, GLF</w:t>
      </w:r>
      <w:r>
        <w:t>W_KEY_D) == GL_TRUE ){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gCameraX += 0.5f;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}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lastRenderedPageBreak/>
        <w:t>            //Tire a matriz guardada da pilha e reseta ela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glMatrixMode( GL_MODELVIEW 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glPopMatrix();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glLoadIdentity();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</w:t>
      </w:r>
      <w:r>
        <w:t xml:space="preserve">       //Move a camera para a posição indicada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glTranslatef( -gCameraX, -gCameraY, 0.f 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//Salva novamente a matriz padrão com a mudança de translação na câmera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 glPushMatrix();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 }</w:t>
      </w:r>
    </w:p>
    <w:p w:rsidR="00792999" w:rsidRDefault="009457DE">
      <w:pPr>
        <w:pStyle w:val="Standard"/>
      </w:pPr>
      <w:r>
        <w:t>                   </w:t>
      </w:r>
    </w:p>
    <w:p w:rsidR="00792999" w:rsidRDefault="009457DE">
      <w:pPr>
        <w:pStyle w:val="Standard"/>
      </w:pPr>
      <w:r>
        <w:t>       </w:t>
      </w:r>
      <w:r>
        <w:t xml:space="preserve">     }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boolean initGL()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//Define o viewport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glViewport( 0, 0, SCREEN_WIDTH, SCREEN_HEIGHT);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//Inicializa a Matriz de projeção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glMatrixMode(GL_PROJECTION);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glLoadIdentity();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glOrtho( 0.0, SCREEN_WIDTH, SCREEN_HEIGHT, 0.0, 1.0, -1.0 );  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//In</w:t>
      </w:r>
      <w:r>
        <w:t>icializa a Matriz Modelview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glMatrixMode(GL_MODELVIEW);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glLoadIdentity();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//Salva o modelo padrão da matriz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glPushMatrix();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lastRenderedPageBreak/>
        <w:t>//Especifica valores para os buffers de cores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glClearColor(0.f, 0.f, 0.f, 1.f);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//Checa possíveis erros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 xml:space="preserve">int error = </w:t>
      </w:r>
      <w:r>
        <w:t>glGetError();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if (error != GL_NO_ERROR)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System.err.println("Falha ao inicializar OpenGL  initGL");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            return false;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}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return true;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}</w:t>
      </w:r>
    </w:p>
    <w:p w:rsidR="00792999" w:rsidRDefault="00792999">
      <w:pPr>
        <w:pStyle w:val="Standard"/>
      </w:pP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public static void main(String[] args) {</w:t>
      </w:r>
    </w:p>
    <w:p w:rsidR="00792999" w:rsidRDefault="00792999">
      <w:pPr>
        <w:pStyle w:val="Standard"/>
      </w:pPr>
    </w:p>
    <w:p w:rsidR="00792999" w:rsidRDefault="009457DE">
      <w:pPr>
        <w:pStyle w:val="Standard"/>
      </w:pPr>
      <w:r>
        <w:t>new Tutorial04();  }}</w:t>
      </w:r>
    </w:p>
    <w:sectPr w:rsidR="007929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DE" w:rsidRDefault="009457DE">
      <w:r>
        <w:separator/>
      </w:r>
    </w:p>
  </w:endnote>
  <w:endnote w:type="continuationSeparator" w:id="0">
    <w:p w:rsidR="009457DE" w:rsidRDefault="0094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DE" w:rsidRDefault="009457DE">
      <w:r>
        <w:rPr>
          <w:color w:val="000000"/>
        </w:rPr>
        <w:separator/>
      </w:r>
    </w:p>
  </w:footnote>
  <w:footnote w:type="continuationSeparator" w:id="0">
    <w:p w:rsidR="009457DE" w:rsidRDefault="00945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92999"/>
    <w:rsid w:val="005C4553"/>
    <w:rsid w:val="00792999"/>
    <w:rsid w:val="0094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4045C-58AE-433C-87B0-9E459AD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dawyson guerra</dc:creator>
  <cp:lastModifiedBy>Usuário do Windows</cp:lastModifiedBy>
  <cp:revision>2</cp:revision>
  <dcterms:created xsi:type="dcterms:W3CDTF">2017-05-30T18:38:00Z</dcterms:created>
  <dcterms:modified xsi:type="dcterms:W3CDTF">2017-05-30T18:38:00Z</dcterms:modified>
</cp:coreProperties>
</file>